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07B7" w14:textId="5E0A9058" w:rsidR="00D96F0D" w:rsidRPr="004C371E" w:rsidRDefault="00000000">
      <w:pPr>
        <w:pStyle w:val="ContactInfo"/>
        <w:rPr>
          <w:sz w:val="24"/>
          <w:szCs w:val="24"/>
        </w:rPr>
      </w:pPr>
      <w:sdt>
        <w:sdtPr>
          <w:rPr>
            <w:sz w:val="24"/>
            <w:szCs w:val="24"/>
          </w:rPr>
          <w:alias w:val="Street Address"/>
          <w:tag w:val="Street Address"/>
          <w:id w:val="1415969137"/>
          <w:placeholder>
            <w:docPart w:val="D3ECCDCA336A4924B08F1F765AC0A55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003240" w:rsidRPr="004C371E">
            <w:rPr>
              <w:sz w:val="24"/>
              <w:szCs w:val="24"/>
            </w:rPr>
            <w:t xml:space="preserve">56, </w:t>
          </w:r>
          <w:proofErr w:type="spellStart"/>
          <w:r w:rsidR="00003240" w:rsidRPr="004C371E">
            <w:rPr>
              <w:sz w:val="24"/>
              <w:szCs w:val="24"/>
            </w:rPr>
            <w:t>Ojokondo</w:t>
          </w:r>
          <w:proofErr w:type="spellEnd"/>
          <w:r w:rsidR="00003240" w:rsidRPr="004C371E">
            <w:rPr>
              <w:sz w:val="24"/>
              <w:szCs w:val="24"/>
            </w:rPr>
            <w:t xml:space="preserve"> Street, </w:t>
          </w:r>
          <w:proofErr w:type="spellStart"/>
          <w:r w:rsidR="00003240" w:rsidRPr="004C371E">
            <w:rPr>
              <w:sz w:val="24"/>
              <w:szCs w:val="24"/>
            </w:rPr>
            <w:t>Agb</w:t>
          </w:r>
          <w:proofErr w:type="spellEnd"/>
          <w:r w:rsidR="0004187E" w:rsidRPr="004C371E">
            <w:rPr>
              <w:sz w:val="24"/>
              <w:szCs w:val="24"/>
            </w:rPr>
            <w:t xml:space="preserve"> </w:t>
          </w:r>
          <w:proofErr w:type="spellStart"/>
          <w:r w:rsidR="00003240" w:rsidRPr="004C371E">
            <w:rPr>
              <w:sz w:val="24"/>
              <w:szCs w:val="24"/>
            </w:rPr>
            <w:t>owo</w:t>
          </w:r>
          <w:proofErr w:type="spellEnd"/>
          <w:r w:rsidR="00003240" w:rsidRPr="004C371E">
            <w:rPr>
              <w:sz w:val="24"/>
              <w:szCs w:val="24"/>
            </w:rPr>
            <w:t>, Ibadan</w:t>
          </w:r>
        </w:sdtContent>
      </w:sdt>
    </w:p>
    <w:sdt>
      <w:sdtPr>
        <w:rPr>
          <w:sz w:val="24"/>
          <w:szCs w:val="24"/>
        </w:rPr>
        <w:alias w:val="Category"/>
        <w:tag w:val=""/>
        <w:id w:val="1543715586"/>
        <w:placeholder>
          <w:docPart w:val="C4F51D03DF7B42E0902D190B7B96DF9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5FD8C70D" w14:textId="41A2F637" w:rsidR="00D96F0D" w:rsidRPr="004C371E" w:rsidRDefault="00003240">
          <w:pPr>
            <w:pStyle w:val="ContactInfo"/>
            <w:rPr>
              <w:sz w:val="24"/>
              <w:szCs w:val="24"/>
            </w:rPr>
          </w:pPr>
          <w:r w:rsidRPr="004C371E">
            <w:rPr>
              <w:sz w:val="24"/>
              <w:szCs w:val="24"/>
            </w:rPr>
            <w:t>,200213</w:t>
          </w:r>
        </w:p>
      </w:sdtContent>
    </w:sdt>
    <w:p w14:paraId="1A593A2E" w14:textId="1C4E2B0B" w:rsidR="00D96F0D" w:rsidRPr="004C371E" w:rsidRDefault="00000000">
      <w:pPr>
        <w:pStyle w:val="ContactInfo"/>
        <w:rPr>
          <w:sz w:val="24"/>
          <w:szCs w:val="24"/>
        </w:rPr>
      </w:pPr>
      <w:sdt>
        <w:sdtPr>
          <w:rPr>
            <w:sz w:val="24"/>
            <w:szCs w:val="24"/>
          </w:rPr>
          <w:alias w:val="Telephone"/>
          <w:tag w:val="Telephone"/>
          <w:id w:val="599758962"/>
          <w:placeholder>
            <w:docPart w:val="6E8247863E0C4090B9C8C8CFABA9BF9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003240" w:rsidRPr="004C371E">
            <w:rPr>
              <w:sz w:val="24"/>
              <w:szCs w:val="24"/>
            </w:rPr>
            <w:t>+2348059886726</w:t>
          </w:r>
        </w:sdtContent>
      </w:sdt>
    </w:p>
    <w:sdt>
      <w:sdtPr>
        <w:rPr>
          <w:sz w:val="24"/>
          <w:szCs w:val="24"/>
        </w:rPr>
        <w:alias w:val="Website"/>
        <w:tag w:val="Website"/>
        <w:id w:val="48967594"/>
        <w:placeholder>
          <w:docPart w:val="CA1EB8A755A94BD0814CA0E3CFFA3D8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6C19C53C" w14:textId="124454C2" w:rsidR="00D96F0D" w:rsidRPr="004C371E" w:rsidRDefault="00003240">
          <w:pPr>
            <w:pStyle w:val="ContactInfo"/>
            <w:rPr>
              <w:sz w:val="24"/>
              <w:szCs w:val="24"/>
            </w:rPr>
          </w:pPr>
          <w:r w:rsidRPr="004C371E">
            <w:rPr>
              <w:sz w:val="24"/>
              <w:szCs w:val="24"/>
            </w:rPr>
            <w:t>www.linkedin.com/in/yusuf-abdulakeem-9558a8190</w:t>
          </w:r>
        </w:p>
      </w:sdtContent>
    </w:sdt>
    <w:sdt>
      <w:sdtPr>
        <w:rPr>
          <w:rStyle w:val="Emphasis"/>
          <w:sz w:val="24"/>
          <w:szCs w:val="24"/>
        </w:rPr>
        <w:alias w:val="Email"/>
        <w:tag w:val=""/>
        <w:id w:val="1889536063"/>
        <w:placeholder>
          <w:docPart w:val="9983CBA50A6B41B2BB4BB50C89252BE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33B0766C" w14:textId="7EF66718" w:rsidR="00D96F0D" w:rsidRPr="004C371E" w:rsidRDefault="00003240">
          <w:pPr>
            <w:pStyle w:val="ContactInfo"/>
            <w:rPr>
              <w:rStyle w:val="Emphasis"/>
              <w:sz w:val="24"/>
              <w:szCs w:val="24"/>
            </w:rPr>
          </w:pPr>
          <w:r w:rsidRPr="004C371E">
            <w:rPr>
              <w:rStyle w:val="Emphasis"/>
              <w:sz w:val="24"/>
              <w:szCs w:val="24"/>
            </w:rPr>
            <w:t>Abdulakeemyusuf67@gmail.com</w:t>
          </w:r>
        </w:p>
      </w:sdtContent>
    </w:sdt>
    <w:p w14:paraId="13BBEF2B" w14:textId="62E58C39" w:rsidR="00D96F0D" w:rsidRPr="004C371E" w:rsidRDefault="00000000">
      <w:pPr>
        <w:pStyle w:val="Name"/>
        <w:rPr>
          <w:sz w:val="24"/>
          <w:szCs w:val="24"/>
        </w:rPr>
      </w:pPr>
      <w:sdt>
        <w:sdtPr>
          <w:rPr>
            <w:sz w:val="24"/>
            <w:szCs w:val="24"/>
          </w:rPr>
          <w:alias w:val="Your Name"/>
          <w:tag w:val=""/>
          <w:id w:val="1197042864"/>
          <w:placeholder>
            <w:docPart w:val="B6D139E526DF4409AA1FFB7FBFFE7D3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03240" w:rsidRPr="004C371E">
            <w:rPr>
              <w:sz w:val="24"/>
              <w:szCs w:val="24"/>
            </w:rPr>
            <w:t>ABDULAKEEM YUSUF ADEMOLA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61"/>
        <w:gridCol w:w="1074"/>
        <w:gridCol w:w="7245"/>
      </w:tblGrid>
      <w:tr w:rsidR="00077B8F" w:rsidRPr="004C371E" w14:paraId="566F760F" w14:textId="77777777" w:rsidTr="00EC65E7">
        <w:tc>
          <w:tcPr>
            <w:tcW w:w="1761" w:type="dxa"/>
          </w:tcPr>
          <w:p w14:paraId="2BD3079C" w14:textId="77777777" w:rsidR="00D96F0D" w:rsidRPr="004C371E" w:rsidRDefault="00C43452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Objective</w:t>
            </w:r>
          </w:p>
        </w:tc>
        <w:tc>
          <w:tcPr>
            <w:tcW w:w="1074" w:type="dxa"/>
          </w:tcPr>
          <w:p w14:paraId="59D7ADFB" w14:textId="1CCF9BDF" w:rsidR="00D96F0D" w:rsidRPr="004C371E" w:rsidRDefault="00D96F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45" w:type="dxa"/>
          </w:tcPr>
          <w:p w14:paraId="423A6CDF" w14:textId="3DAADC7A" w:rsidR="00D96F0D" w:rsidRPr="004C371E" w:rsidRDefault="00B5302B" w:rsidP="00BE524A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APPLICATION FOR SPURT PRODUCT SALES INTERNSHIP</w:t>
            </w:r>
          </w:p>
        </w:tc>
      </w:tr>
      <w:tr w:rsidR="00077B8F" w:rsidRPr="004C371E" w14:paraId="22FDA74B" w14:textId="77777777" w:rsidTr="00EC65E7">
        <w:tc>
          <w:tcPr>
            <w:tcW w:w="1761" w:type="dxa"/>
          </w:tcPr>
          <w:p w14:paraId="0D110F7E" w14:textId="77777777" w:rsidR="00D96F0D" w:rsidRPr="004C371E" w:rsidRDefault="00C43452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Skills &amp; Abilities</w:t>
            </w:r>
          </w:p>
        </w:tc>
        <w:tc>
          <w:tcPr>
            <w:tcW w:w="1074" w:type="dxa"/>
          </w:tcPr>
          <w:p w14:paraId="38500AF9" w14:textId="77777777" w:rsidR="00D96F0D" w:rsidRPr="004C371E" w:rsidRDefault="00003240">
            <w:pPr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</w:t>
            </w:r>
            <w:r w:rsidR="00077B8F" w:rsidRPr="004C371E">
              <w:rPr>
                <w:sz w:val="24"/>
                <w:szCs w:val="24"/>
              </w:rPr>
              <w:t xml:space="preserve">         Skills  </w:t>
            </w:r>
          </w:p>
          <w:p w14:paraId="3CA5D721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0CA1DA16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5FD70E5E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006EA0B2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31DE2ACC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02665A1C" w14:textId="77777777" w:rsidR="00F37575" w:rsidRPr="004C371E" w:rsidRDefault="00F37575">
            <w:pPr>
              <w:rPr>
                <w:sz w:val="24"/>
                <w:szCs w:val="24"/>
              </w:rPr>
            </w:pPr>
          </w:p>
          <w:p w14:paraId="0A12D89F" w14:textId="77777777" w:rsidR="00F37575" w:rsidRPr="004C371E" w:rsidRDefault="00F37575">
            <w:pPr>
              <w:rPr>
                <w:sz w:val="24"/>
                <w:szCs w:val="24"/>
              </w:rPr>
            </w:pPr>
          </w:p>
          <w:p w14:paraId="5F2127E4" w14:textId="77777777" w:rsidR="00F37575" w:rsidRPr="004C371E" w:rsidRDefault="00F37575">
            <w:pPr>
              <w:rPr>
                <w:sz w:val="24"/>
                <w:szCs w:val="24"/>
              </w:rPr>
            </w:pPr>
          </w:p>
          <w:p w14:paraId="7F061A32" w14:textId="77777777" w:rsidR="00F63C53" w:rsidRPr="004C371E" w:rsidRDefault="00F63C53">
            <w:pPr>
              <w:rPr>
                <w:sz w:val="24"/>
                <w:szCs w:val="24"/>
              </w:rPr>
            </w:pPr>
          </w:p>
          <w:p w14:paraId="71B72FDF" w14:textId="77777777" w:rsidR="00EC65E7" w:rsidRPr="004C371E" w:rsidRDefault="00EC65E7">
            <w:pPr>
              <w:rPr>
                <w:sz w:val="24"/>
                <w:szCs w:val="24"/>
              </w:rPr>
            </w:pPr>
          </w:p>
          <w:p w14:paraId="156122EF" w14:textId="77777777" w:rsidR="00046344" w:rsidRDefault="00046344">
            <w:pPr>
              <w:rPr>
                <w:sz w:val="24"/>
                <w:szCs w:val="24"/>
              </w:rPr>
            </w:pPr>
          </w:p>
          <w:p w14:paraId="0C018968" w14:textId="77777777" w:rsidR="00046344" w:rsidRDefault="00046344">
            <w:pPr>
              <w:rPr>
                <w:sz w:val="24"/>
                <w:szCs w:val="24"/>
              </w:rPr>
            </w:pPr>
          </w:p>
          <w:p w14:paraId="700AEEEF" w14:textId="77777777" w:rsidR="00046344" w:rsidRDefault="00046344">
            <w:pPr>
              <w:rPr>
                <w:sz w:val="24"/>
                <w:szCs w:val="24"/>
              </w:rPr>
            </w:pPr>
          </w:p>
          <w:p w14:paraId="57E99FFA" w14:textId="77777777" w:rsidR="00046344" w:rsidRDefault="00046344">
            <w:pPr>
              <w:rPr>
                <w:sz w:val="24"/>
                <w:szCs w:val="24"/>
              </w:rPr>
            </w:pPr>
          </w:p>
          <w:p w14:paraId="18A1EF1A" w14:textId="77777777" w:rsidR="00046344" w:rsidRDefault="00046344">
            <w:pPr>
              <w:rPr>
                <w:sz w:val="24"/>
                <w:szCs w:val="24"/>
              </w:rPr>
            </w:pPr>
          </w:p>
          <w:p w14:paraId="1BF1D353" w14:textId="77777777" w:rsidR="00046344" w:rsidRDefault="00046344">
            <w:pPr>
              <w:rPr>
                <w:sz w:val="24"/>
                <w:szCs w:val="24"/>
              </w:rPr>
            </w:pPr>
          </w:p>
          <w:p w14:paraId="1585CF82" w14:textId="77777777" w:rsidR="00046344" w:rsidRDefault="00046344">
            <w:pPr>
              <w:rPr>
                <w:sz w:val="24"/>
                <w:szCs w:val="24"/>
              </w:rPr>
            </w:pPr>
          </w:p>
          <w:p w14:paraId="5E41400B" w14:textId="77777777" w:rsidR="00046344" w:rsidRDefault="00046344">
            <w:pPr>
              <w:rPr>
                <w:sz w:val="24"/>
                <w:szCs w:val="24"/>
              </w:rPr>
            </w:pPr>
          </w:p>
          <w:p w14:paraId="1F437B60" w14:textId="49766659" w:rsidR="00046344" w:rsidRDefault="00077B8F">
            <w:pPr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lastRenderedPageBreak/>
              <w:t>Software</w:t>
            </w:r>
          </w:p>
          <w:p w14:paraId="1F5E3892" w14:textId="77777777" w:rsidR="00046344" w:rsidRDefault="00046344">
            <w:pPr>
              <w:rPr>
                <w:sz w:val="24"/>
                <w:szCs w:val="24"/>
              </w:rPr>
            </w:pPr>
          </w:p>
          <w:p w14:paraId="628C19C8" w14:textId="7AE0DBD3" w:rsidR="00077B8F" w:rsidRPr="004C371E" w:rsidRDefault="00077B8F">
            <w:pPr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45" w:type="dxa"/>
          </w:tcPr>
          <w:p w14:paraId="2DD8D260" w14:textId="77777777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</w:p>
          <w:p w14:paraId="17B80BAB" w14:textId="01CC562C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Decision Making</w:t>
            </w:r>
            <w:r w:rsidR="00F63C53" w:rsidRPr="004C371E">
              <w:rPr>
                <w:sz w:val="24"/>
                <w:szCs w:val="24"/>
              </w:rPr>
              <w:t xml:space="preserve">: I have worked with a </w:t>
            </w:r>
            <w:proofErr w:type="spellStart"/>
            <w:r w:rsidR="00F63C53" w:rsidRPr="004C371E">
              <w:rPr>
                <w:sz w:val="24"/>
                <w:szCs w:val="24"/>
              </w:rPr>
              <w:t>Phd</w:t>
            </w:r>
            <w:proofErr w:type="spellEnd"/>
            <w:r w:rsidR="00F63C53" w:rsidRPr="004C371E">
              <w:rPr>
                <w:sz w:val="24"/>
                <w:szCs w:val="24"/>
              </w:rPr>
              <w:t xml:space="preserve">. student in computer science in building an online website for Agri-business. </w:t>
            </w:r>
          </w:p>
          <w:p w14:paraId="0E6C419F" w14:textId="34CDE4EE" w:rsidR="00DA3032" w:rsidRDefault="00077B8F" w:rsidP="00DA3032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Team Building</w:t>
            </w:r>
            <w:r w:rsidR="00DA3032" w:rsidRPr="004C371E">
              <w:rPr>
                <w:sz w:val="24"/>
                <w:szCs w:val="24"/>
              </w:rPr>
              <w:t xml:space="preserve">: I have worked </w:t>
            </w:r>
            <w:r w:rsidR="004C371E">
              <w:rPr>
                <w:sz w:val="24"/>
                <w:szCs w:val="24"/>
              </w:rPr>
              <w:t xml:space="preserve">as an assistant team leader </w:t>
            </w:r>
            <w:r w:rsidR="00DA3032" w:rsidRPr="004C371E">
              <w:rPr>
                <w:sz w:val="24"/>
                <w:szCs w:val="24"/>
              </w:rPr>
              <w:t>with team member</w:t>
            </w:r>
            <w:r w:rsidR="004C371E">
              <w:rPr>
                <w:sz w:val="24"/>
                <w:szCs w:val="24"/>
              </w:rPr>
              <w:t>s</w:t>
            </w:r>
            <w:r w:rsidR="00DA3032" w:rsidRPr="004C371E">
              <w:rPr>
                <w:sz w:val="24"/>
                <w:szCs w:val="24"/>
              </w:rPr>
              <w:t xml:space="preserve"> of 36 during our </w:t>
            </w:r>
            <w:r w:rsidR="00046344">
              <w:rPr>
                <w:sz w:val="24"/>
                <w:szCs w:val="24"/>
              </w:rPr>
              <w:t>capstone</w:t>
            </w:r>
            <w:r w:rsidR="00DA3032" w:rsidRPr="004C371E">
              <w:rPr>
                <w:sz w:val="24"/>
                <w:szCs w:val="24"/>
              </w:rPr>
              <w:t xml:space="preserve"> presentation at </w:t>
            </w:r>
            <w:proofErr w:type="spellStart"/>
            <w:r w:rsidR="00DA3032" w:rsidRPr="004C371E">
              <w:rPr>
                <w:sz w:val="24"/>
                <w:szCs w:val="24"/>
              </w:rPr>
              <w:t>Hamoye</w:t>
            </w:r>
            <w:proofErr w:type="spellEnd"/>
            <w:r w:rsidR="00DA3032" w:rsidRPr="004C371E">
              <w:rPr>
                <w:sz w:val="24"/>
                <w:szCs w:val="24"/>
              </w:rPr>
              <w:t>, Hamilton,</w:t>
            </w:r>
            <w:r w:rsidR="004C371E" w:rsidRPr="004C371E">
              <w:rPr>
                <w:sz w:val="24"/>
                <w:szCs w:val="24"/>
              </w:rPr>
              <w:t xml:space="preserve"> </w:t>
            </w:r>
            <w:proofErr w:type="spellStart"/>
            <w:r w:rsidR="00DA3032" w:rsidRPr="004C371E">
              <w:rPr>
                <w:sz w:val="24"/>
                <w:szCs w:val="24"/>
              </w:rPr>
              <w:t>Bamuda</w:t>
            </w:r>
            <w:proofErr w:type="spellEnd"/>
            <w:r w:rsidR="004C371E" w:rsidRPr="004C371E">
              <w:rPr>
                <w:sz w:val="24"/>
                <w:szCs w:val="24"/>
              </w:rPr>
              <w:t>.</w:t>
            </w:r>
            <w:r w:rsidR="004C371E">
              <w:rPr>
                <w:sz w:val="24"/>
                <w:szCs w:val="24"/>
              </w:rPr>
              <w:t xml:space="preserve"> I have also worked with team members of four during a policy hackathon</w:t>
            </w:r>
            <w:r w:rsidR="00046344">
              <w:rPr>
                <w:sz w:val="24"/>
                <w:szCs w:val="24"/>
              </w:rPr>
              <w:t>; Bringing down counterfeiting.</w:t>
            </w:r>
          </w:p>
          <w:p w14:paraId="421B843E" w14:textId="6D9E0FB3" w:rsidR="004C371E" w:rsidRPr="004C371E" w:rsidRDefault="004C371E" w:rsidP="00DA3032">
            <w:pPr>
              <w:pStyle w:val="ResumeText"/>
              <w:rPr>
                <w:sz w:val="24"/>
                <w:szCs w:val="24"/>
              </w:rPr>
            </w:pPr>
          </w:p>
          <w:p w14:paraId="2411A620" w14:textId="77777777" w:rsidR="004C371E" w:rsidRPr="004C371E" w:rsidRDefault="004C371E" w:rsidP="00DA3032">
            <w:pPr>
              <w:pStyle w:val="ResumeText"/>
              <w:rPr>
                <w:sz w:val="24"/>
                <w:szCs w:val="24"/>
              </w:rPr>
            </w:pPr>
          </w:p>
          <w:p w14:paraId="328D43C9" w14:textId="63D2CA69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Multitasking Abilities</w:t>
            </w:r>
          </w:p>
          <w:p w14:paraId="079E30BF" w14:textId="30F6EB23" w:rsidR="00077B8F" w:rsidRPr="004C371E" w:rsidRDefault="00077B8F" w:rsidP="00003240">
            <w:pPr>
              <w:pStyle w:val="ResumeText"/>
              <w:rPr>
                <w:sz w:val="24"/>
                <w:szCs w:val="24"/>
                <w:lang w:val="en-GB"/>
              </w:rPr>
            </w:pPr>
            <w:r w:rsidRPr="004C371E">
              <w:rPr>
                <w:sz w:val="24"/>
                <w:szCs w:val="24"/>
              </w:rPr>
              <w:t xml:space="preserve"> Planning and Coordination</w:t>
            </w:r>
            <w:r w:rsidR="00DA3032" w:rsidRPr="004C371E">
              <w:rPr>
                <w:sz w:val="24"/>
                <w:szCs w:val="24"/>
              </w:rPr>
              <w:t xml:space="preserve">: I have coordinated </w:t>
            </w:r>
            <w:r w:rsidR="00715199" w:rsidRPr="004C371E">
              <w:rPr>
                <w:sz w:val="24"/>
                <w:szCs w:val="24"/>
              </w:rPr>
              <w:t>5 team members for my Agri-business</w:t>
            </w:r>
            <w:r w:rsidR="000A3047" w:rsidRPr="004C371E">
              <w:rPr>
                <w:sz w:val="24"/>
                <w:szCs w:val="24"/>
              </w:rPr>
              <w:t>.</w:t>
            </w:r>
          </w:p>
          <w:p w14:paraId="1A979455" w14:textId="44223B2C" w:rsidR="00046344" w:rsidRPr="004C371E" w:rsidRDefault="00077B8F" w:rsidP="00046344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Interpersonal communication</w:t>
            </w:r>
          </w:p>
          <w:p w14:paraId="6B40C599" w14:textId="1D709ED1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Machine Learning</w:t>
            </w:r>
            <w:r w:rsidR="00DA3032" w:rsidRPr="004C371E">
              <w:rPr>
                <w:sz w:val="24"/>
                <w:szCs w:val="24"/>
              </w:rPr>
              <w:t>: I earn my certificate on fundamentals of deep learning at NVIDIA DLI.</w:t>
            </w:r>
          </w:p>
          <w:p w14:paraId="54225918" w14:textId="02767C7A" w:rsidR="00DA3032" w:rsidRPr="004C371E" w:rsidRDefault="00DA3032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Project Management: I have used LinkedIn learning platform to earn my certificate on Project Management fundamentals</w:t>
            </w:r>
            <w:r w:rsidR="00EC65E7" w:rsidRPr="004C371E">
              <w:rPr>
                <w:sz w:val="24"/>
                <w:szCs w:val="24"/>
              </w:rPr>
              <w:t xml:space="preserve"> and currently taking google project management professional course</w:t>
            </w:r>
          </w:p>
          <w:p w14:paraId="4FBCBB1F" w14:textId="4CA4A0A5" w:rsidR="00077B8F" w:rsidRPr="004C371E" w:rsidRDefault="00077B8F" w:rsidP="00F63C53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Digital Marketing</w:t>
            </w:r>
            <w:r w:rsidR="00D95A0D" w:rsidRPr="004C371E">
              <w:rPr>
                <w:sz w:val="24"/>
                <w:szCs w:val="24"/>
              </w:rPr>
              <w:t>: I earned my certificate through YALI learning</w:t>
            </w:r>
            <w:r w:rsidR="00F63C53" w:rsidRPr="004C371E">
              <w:rPr>
                <w:sz w:val="24"/>
                <w:szCs w:val="24"/>
              </w:rPr>
              <w:t xml:space="preserve"> </w:t>
            </w:r>
            <w:r w:rsidR="00D95A0D" w:rsidRPr="004C371E">
              <w:rPr>
                <w:sz w:val="24"/>
                <w:szCs w:val="24"/>
              </w:rPr>
              <w:t>platform</w:t>
            </w:r>
            <w:r w:rsidR="00046344">
              <w:rPr>
                <w:sz w:val="24"/>
                <w:szCs w:val="24"/>
              </w:rPr>
              <w:t xml:space="preserve"> and I have trained 10 students on digital </w:t>
            </w:r>
            <w:proofErr w:type="spellStart"/>
            <w:r w:rsidR="00046344">
              <w:rPr>
                <w:sz w:val="24"/>
                <w:szCs w:val="24"/>
              </w:rPr>
              <w:t>marketting</w:t>
            </w:r>
            <w:proofErr w:type="spellEnd"/>
            <w:r w:rsidR="00F63C53" w:rsidRPr="004C371E">
              <w:rPr>
                <w:sz w:val="24"/>
                <w:szCs w:val="24"/>
              </w:rPr>
              <w:t>.</w:t>
            </w:r>
          </w:p>
          <w:p w14:paraId="71881A4B" w14:textId="77777777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</w:p>
          <w:p w14:paraId="0EC11AB5" w14:textId="77777777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</w:p>
          <w:p w14:paraId="4866A805" w14:textId="287F6572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lastRenderedPageBreak/>
              <w:t xml:space="preserve"> Microsoft Azure</w:t>
            </w:r>
            <w:r w:rsidR="00F37575" w:rsidRPr="004C371E">
              <w:rPr>
                <w:sz w:val="24"/>
                <w:szCs w:val="24"/>
              </w:rPr>
              <w:t>: I have been able to build Virtual machines</w:t>
            </w:r>
            <w:r w:rsidR="00046344">
              <w:rPr>
                <w:sz w:val="24"/>
                <w:szCs w:val="24"/>
              </w:rPr>
              <w:t>,</w:t>
            </w:r>
            <w:r w:rsidR="00F37575" w:rsidRPr="004C371E">
              <w:rPr>
                <w:sz w:val="24"/>
                <w:szCs w:val="24"/>
              </w:rPr>
              <w:t xml:space="preserve"> Virtual network to connect them together</w:t>
            </w:r>
            <w:r w:rsidR="00046344">
              <w:rPr>
                <w:sz w:val="24"/>
                <w:szCs w:val="24"/>
              </w:rPr>
              <w:t>, and use it for machine learning.</w:t>
            </w:r>
          </w:p>
          <w:p w14:paraId="0A5C8875" w14:textId="73D45209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Python</w:t>
            </w:r>
          </w:p>
          <w:p w14:paraId="4E43155F" w14:textId="6F6A3D76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proofErr w:type="spellStart"/>
            <w:r w:rsidRPr="004C371E">
              <w:rPr>
                <w:sz w:val="24"/>
                <w:szCs w:val="24"/>
              </w:rPr>
              <w:t>Ms</w:t>
            </w:r>
            <w:proofErr w:type="spellEnd"/>
            <w:r w:rsidRPr="004C371E">
              <w:rPr>
                <w:sz w:val="24"/>
                <w:szCs w:val="24"/>
              </w:rPr>
              <w:t xml:space="preserve"> Word</w:t>
            </w:r>
          </w:p>
          <w:p w14:paraId="2BB7BB84" w14:textId="6D43777F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proofErr w:type="spellStart"/>
            <w:r w:rsidRPr="004C371E">
              <w:rPr>
                <w:sz w:val="24"/>
                <w:szCs w:val="24"/>
              </w:rPr>
              <w:t>Ms</w:t>
            </w:r>
            <w:proofErr w:type="spellEnd"/>
            <w:r w:rsidR="009B6DEF" w:rsidRPr="004C371E">
              <w:rPr>
                <w:sz w:val="24"/>
                <w:szCs w:val="24"/>
              </w:rPr>
              <w:t xml:space="preserve"> </w:t>
            </w:r>
            <w:r w:rsidRPr="004C371E">
              <w:rPr>
                <w:sz w:val="24"/>
                <w:szCs w:val="24"/>
              </w:rPr>
              <w:t>Excel</w:t>
            </w:r>
          </w:p>
          <w:p w14:paraId="116D0819" w14:textId="77777777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proofErr w:type="spellStart"/>
            <w:r w:rsidRPr="004C371E">
              <w:rPr>
                <w:sz w:val="24"/>
                <w:szCs w:val="24"/>
              </w:rPr>
              <w:t>Ms</w:t>
            </w:r>
            <w:proofErr w:type="spellEnd"/>
            <w:r w:rsidRPr="004C371E">
              <w:rPr>
                <w:sz w:val="24"/>
                <w:szCs w:val="24"/>
              </w:rPr>
              <w:t xml:space="preserve"> Power point</w:t>
            </w:r>
          </w:p>
          <w:p w14:paraId="6FAD66D5" w14:textId="7A995382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SPSS</w:t>
            </w:r>
            <w:r w:rsidR="00046344">
              <w:rPr>
                <w:sz w:val="24"/>
                <w:szCs w:val="24"/>
              </w:rPr>
              <w:t xml:space="preserve">: I have used for analytical purposes. </w:t>
            </w:r>
          </w:p>
          <w:p w14:paraId="12D5BF0C" w14:textId="04821C95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STATA</w:t>
            </w:r>
            <w:r w:rsidR="00046344">
              <w:rPr>
                <w:sz w:val="24"/>
                <w:szCs w:val="24"/>
              </w:rPr>
              <w:t>: I have used for Regression, Classification, and Time-Series analysis.</w:t>
            </w:r>
          </w:p>
          <w:p w14:paraId="6F5F91ED" w14:textId="1692015B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Tableau</w:t>
            </w:r>
          </w:p>
          <w:p w14:paraId="24BF3800" w14:textId="3A1D6C8D" w:rsidR="00EC65E7" w:rsidRPr="004C371E" w:rsidRDefault="00EC65E7" w:rsidP="00EC65E7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Microsoft Power App: I have used to build </w:t>
            </w:r>
            <w:proofErr w:type="spellStart"/>
            <w:r w:rsidRPr="004C371E">
              <w:rPr>
                <w:sz w:val="24"/>
                <w:szCs w:val="24"/>
              </w:rPr>
              <w:t>Quickbook</w:t>
            </w:r>
            <w:proofErr w:type="spellEnd"/>
            <w:r w:rsidRPr="004C371E">
              <w:rPr>
                <w:sz w:val="24"/>
                <w:szCs w:val="24"/>
              </w:rPr>
              <w:t xml:space="preserve"> connector during </w:t>
            </w:r>
            <w:r w:rsidR="00046344">
              <w:rPr>
                <w:sz w:val="24"/>
                <w:szCs w:val="24"/>
              </w:rPr>
              <w:t>Microsoft</w:t>
            </w:r>
            <w:r w:rsidRPr="004C371E">
              <w:rPr>
                <w:sz w:val="24"/>
                <w:szCs w:val="24"/>
              </w:rPr>
              <w:t xml:space="preserve"> hackathon</w:t>
            </w:r>
          </w:p>
          <w:p w14:paraId="3D61737D" w14:textId="7A1677EC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Microsoft Power BI</w:t>
            </w:r>
            <w:r w:rsidR="000D14EE" w:rsidRPr="004C371E">
              <w:rPr>
                <w:sz w:val="24"/>
                <w:szCs w:val="24"/>
              </w:rPr>
              <w:t>: I have used this tool to create dashboard during my learning through DP-900</w:t>
            </w:r>
          </w:p>
          <w:p w14:paraId="25827736" w14:textId="114A1944" w:rsidR="00D072C3" w:rsidRPr="004C371E" w:rsidRDefault="00D072C3" w:rsidP="00003240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SQL</w:t>
            </w:r>
          </w:p>
          <w:p w14:paraId="79DCB44B" w14:textId="39B94E11" w:rsidR="00077B8F" w:rsidRPr="004C371E" w:rsidRDefault="00077B8F" w:rsidP="00003240">
            <w:pPr>
              <w:pStyle w:val="ResumeText"/>
              <w:rPr>
                <w:sz w:val="24"/>
                <w:szCs w:val="24"/>
              </w:rPr>
            </w:pPr>
          </w:p>
        </w:tc>
      </w:tr>
      <w:tr w:rsidR="00077B8F" w:rsidRPr="004C371E" w14:paraId="05A4F4FD" w14:textId="77777777" w:rsidTr="00EC65E7">
        <w:tc>
          <w:tcPr>
            <w:tcW w:w="1761" w:type="dxa"/>
          </w:tcPr>
          <w:p w14:paraId="7807C06F" w14:textId="77777777" w:rsidR="00D96F0D" w:rsidRPr="004C371E" w:rsidRDefault="00C43452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lastRenderedPageBreak/>
              <w:t>Experience</w:t>
            </w:r>
          </w:p>
        </w:tc>
        <w:tc>
          <w:tcPr>
            <w:tcW w:w="1074" w:type="dxa"/>
          </w:tcPr>
          <w:p w14:paraId="65F8C14F" w14:textId="77777777" w:rsidR="00D96F0D" w:rsidRPr="004C371E" w:rsidRDefault="00D96F0D">
            <w:pPr>
              <w:rPr>
                <w:sz w:val="24"/>
                <w:szCs w:val="24"/>
              </w:rPr>
            </w:pPr>
          </w:p>
          <w:p w14:paraId="56DA43B5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3A26E0E0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56DCFB24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437E7163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36EDBC40" w14:textId="77777777" w:rsidR="00077B8F" w:rsidRPr="004C371E" w:rsidRDefault="00077B8F">
            <w:pPr>
              <w:rPr>
                <w:sz w:val="24"/>
                <w:szCs w:val="24"/>
              </w:rPr>
            </w:pPr>
          </w:p>
          <w:p w14:paraId="5C6E5A82" w14:textId="595BB465" w:rsidR="00077B8F" w:rsidRPr="004C371E" w:rsidRDefault="00077B8F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221802691"/>
                  <w:placeholder>
                    <w:docPart w:val="9C33DE65AD104B97A8CA0D4A64F6B243"/>
                  </w:placeholder>
                  <w15:color w:val="C0C0C0"/>
                  <w15:repeatingSectionItem/>
                </w:sdtPr>
                <w:sdtContent>
                  <w:p w14:paraId="1093148E" w14:textId="6047A183" w:rsidR="00D96F0D" w:rsidRPr="004C371E" w:rsidRDefault="00077B8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 xml:space="preserve">DATA </w:t>
                    </w:r>
                    <w:r w:rsidR="004B5ADF" w:rsidRPr="004C371E">
                      <w:rPr>
                        <w:sz w:val="24"/>
                        <w:szCs w:val="24"/>
                      </w:rPr>
                      <w:t>science</w:t>
                    </w:r>
                    <w:r w:rsidRPr="004C371E">
                      <w:rPr>
                        <w:sz w:val="24"/>
                        <w:szCs w:val="24"/>
                      </w:rPr>
                      <w:t xml:space="preserve"> INTERN, RESEARCH AND DEVELOPMENT, UNIVERSITY OF IBADAN</w:t>
                    </w:r>
                  </w:p>
                  <w:p w14:paraId="75885191" w14:textId="360F37EE" w:rsidR="00D96F0D" w:rsidRPr="004C371E" w:rsidRDefault="00077B8F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05/12/2021 – 31/05/2022</w:t>
                    </w:r>
                  </w:p>
                  <w:p w14:paraId="09AE1A8B" w14:textId="056926B7" w:rsidR="00D96F0D" w:rsidRPr="004C371E" w:rsidRDefault="00077B8F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 xml:space="preserve">Identified, Analyzed and Interpreted trends or patterns in complex data sets by finding </w:t>
                    </w:r>
                    <w:r w:rsidR="004B5ADF" w:rsidRPr="004C371E">
                      <w:rPr>
                        <w:sz w:val="24"/>
                        <w:szCs w:val="24"/>
                      </w:rPr>
                      <w:t>correlations and visualizing with charts.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68699791"/>
                  <w:placeholder>
                    <w:docPart w:val="9C33DE65AD104B97A8CA0D4A64F6B243"/>
                  </w:placeholder>
                  <w15:color w:val="C0C0C0"/>
                  <w15:repeatingSectionItem/>
                </w:sdtPr>
                <w:sdtContent>
                  <w:p w14:paraId="773D0B81" w14:textId="6139DEF2" w:rsidR="00D96F0D" w:rsidRPr="004C371E" w:rsidRDefault="004B5AD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data analyst intern, federal school of statistics, ibadan, nigeria</w:t>
                    </w:r>
                  </w:p>
                  <w:p w14:paraId="31FB64C2" w14:textId="026D9D96" w:rsidR="004B5ADF" w:rsidRPr="004C371E" w:rsidRDefault="004B5ADF" w:rsidP="004B5ADF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July, 2022 till date.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682247401"/>
                  <w:placeholder>
                    <w:docPart w:val="5FFB5FB17A4A443EB71A3F48F4354B81"/>
                  </w:placeholder>
                  <w15:color w:val="C0C0C0"/>
                  <w15:repeatingSectionItem/>
                </w:sdtPr>
                <w:sdtContent>
                  <w:p w14:paraId="40BC4BE6" w14:textId="24B0672D" w:rsidR="004B5ADF" w:rsidRPr="004C371E" w:rsidRDefault="004B5ADF" w:rsidP="004B5AD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arabic instructor, MArkazur rahmah</w:t>
                    </w:r>
                  </w:p>
                  <w:p w14:paraId="1E72FE2B" w14:textId="1071359F" w:rsidR="004B5ADF" w:rsidRPr="004C371E" w:rsidRDefault="004B5ADF" w:rsidP="004B5ADF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03/01/2019 till date</w:t>
                    </w:r>
                  </w:p>
                  <w:p w14:paraId="6142B82F" w14:textId="7C178C9C" w:rsidR="004B5ADF" w:rsidRPr="004C371E" w:rsidRDefault="004B5ADF" w:rsidP="004B5ADF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I worked as an Arabic Instructor in the Institution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54720780"/>
                  <w:placeholder>
                    <w:docPart w:val="859B532B20504F528419A4A834B724EC"/>
                  </w:placeholder>
                  <w15:color w:val="C0C0C0"/>
                  <w15:repeatingSectionItem/>
                </w:sdtPr>
                <w:sdtContent>
                  <w:p w14:paraId="4731D5CA" w14:textId="4E6C0A47" w:rsidR="004B5ADF" w:rsidRPr="004C371E" w:rsidRDefault="004B5AD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data science intern, hamoye one school, Hamilton, b</w:t>
                    </w:r>
                    <w:r w:rsidR="004C371E" w:rsidRPr="004C371E">
                      <w:rPr>
                        <w:sz w:val="24"/>
                        <w:szCs w:val="24"/>
                      </w:rPr>
                      <w:t>ER</w:t>
                    </w:r>
                    <w:r w:rsidRPr="004C371E">
                      <w:rPr>
                        <w:sz w:val="24"/>
                        <w:szCs w:val="24"/>
                      </w:rPr>
                      <w:t>muda</w:t>
                    </w:r>
                  </w:p>
                  <w:p w14:paraId="6054ABDE" w14:textId="77777777" w:rsidR="000D14EE" w:rsidRPr="004C371E" w:rsidRDefault="004B5ADF" w:rsidP="004B5ADF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July, 2022 till date.</w:t>
                    </w:r>
                  </w:p>
                  <w:p w14:paraId="0A0D6DBE" w14:textId="77777777" w:rsidR="000D14EE" w:rsidRPr="004C371E" w:rsidRDefault="000D14EE" w:rsidP="004B5ADF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Campus Ambassador Intern, International Model United Nation</w:t>
                    </w:r>
                  </w:p>
                  <w:p w14:paraId="24BB4824" w14:textId="77777777" w:rsidR="00F84AB7" w:rsidRPr="004C371E" w:rsidRDefault="000D14EE" w:rsidP="004B5ADF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August – September, 2022.</w:t>
                    </w:r>
                  </w:p>
                  <w:p w14:paraId="6D151509" w14:textId="77777777" w:rsidR="00F84AB7" w:rsidRPr="004C371E" w:rsidRDefault="00F84AB7" w:rsidP="004B5ADF">
                    <w:pPr>
                      <w:pStyle w:val="ResumeText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C371E">
                      <w:rPr>
                        <w:b/>
                        <w:bCs/>
                        <w:sz w:val="24"/>
                        <w:szCs w:val="24"/>
                      </w:rPr>
                      <w:t>Radio Presenter, Fresh Fm, University of Ibadan</w:t>
                    </w:r>
                  </w:p>
                  <w:p w14:paraId="236570CC" w14:textId="656414B8" w:rsidR="00D96F0D" w:rsidRPr="004C371E" w:rsidRDefault="00F84AB7" w:rsidP="004B5ADF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lastRenderedPageBreak/>
                      <w:t>December, 2021 till date.</w:t>
                    </w:r>
                  </w:p>
                </w:sdtContent>
              </w:sdt>
            </w:sdtContent>
          </w:sdt>
        </w:tc>
      </w:tr>
      <w:tr w:rsidR="00077B8F" w:rsidRPr="004C371E" w14:paraId="7A2F619E" w14:textId="77777777" w:rsidTr="00EC65E7">
        <w:tc>
          <w:tcPr>
            <w:tcW w:w="1761" w:type="dxa"/>
          </w:tcPr>
          <w:p w14:paraId="24574E33" w14:textId="77777777" w:rsidR="00D96F0D" w:rsidRPr="004C371E" w:rsidRDefault="00C43452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1074" w:type="dxa"/>
          </w:tcPr>
          <w:p w14:paraId="445FCE86" w14:textId="77777777" w:rsidR="00D96F0D" w:rsidRPr="004C371E" w:rsidRDefault="00D96F0D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9C33DE65AD104B97A8CA0D4A64F6B243"/>
                  </w:placeholder>
                  <w15:repeatingSectionItem/>
                </w:sdtPr>
                <w:sdtContent>
                  <w:p w14:paraId="2A82B5E9" w14:textId="48B47B2B" w:rsidR="00D96F0D" w:rsidRPr="004C371E" w:rsidRDefault="004B5AD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University of ibadan, ibadan</w:t>
                    </w:r>
                  </w:p>
                  <w:p w14:paraId="0B646704" w14:textId="21D32853" w:rsidR="004B5ADF" w:rsidRPr="004C371E" w:rsidRDefault="004B5ADF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 w:rsidRPr="004C371E">
                      <w:rPr>
                        <w:sz w:val="24"/>
                        <w:szCs w:val="24"/>
                      </w:rPr>
                      <w:t>Bsc</w:t>
                    </w:r>
                    <w:proofErr w:type="spellEnd"/>
                    <w:r w:rsidRPr="004C371E">
                      <w:rPr>
                        <w:sz w:val="24"/>
                        <w:szCs w:val="24"/>
                      </w:rPr>
                      <w:t xml:space="preserve">. Agricultural Economics. </w:t>
                    </w:r>
                  </w:p>
                  <w:p w14:paraId="3CBECC86" w14:textId="3B99E489" w:rsidR="004C371E" w:rsidRPr="004C371E" w:rsidRDefault="004C371E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2018 - 20223</w:t>
                    </w:r>
                  </w:p>
                  <w:p w14:paraId="14F6222A" w14:textId="77777777" w:rsidR="00F37575" w:rsidRPr="004C371E" w:rsidRDefault="00927D68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 xml:space="preserve">CGPA: </w:t>
                    </w:r>
                    <w:r w:rsidR="004B5ADF" w:rsidRPr="004C371E">
                      <w:rPr>
                        <w:sz w:val="24"/>
                        <w:szCs w:val="24"/>
                      </w:rPr>
                      <w:t>3.12/4.0</w:t>
                    </w:r>
                  </w:p>
                  <w:p w14:paraId="70E0A3DA" w14:textId="7B993DC4" w:rsidR="008C644B" w:rsidRPr="004C371E" w:rsidRDefault="008C644B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 xml:space="preserve"> </w:t>
                    </w:r>
                    <w:r w:rsidRPr="004C371E">
                      <w:rPr>
                        <w:b/>
                        <w:bCs/>
                        <w:sz w:val="24"/>
                        <w:szCs w:val="24"/>
                      </w:rPr>
                      <w:t>PAN-ANTLANTIC UNIVERSITY</w:t>
                    </w:r>
                  </w:p>
                  <w:p w14:paraId="353A7703" w14:textId="1F50AEE0" w:rsidR="000A3047" w:rsidRPr="004C371E" w:rsidRDefault="000A3047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Enterprise Development Center</w:t>
                    </w:r>
                  </w:p>
                  <w:p w14:paraId="75517A19" w14:textId="580B52F9" w:rsidR="000A3047" w:rsidRPr="004C371E" w:rsidRDefault="000A3047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Business</w:t>
                    </w:r>
                    <w:r w:rsidR="002F3BB2" w:rsidRPr="004C371E">
                      <w:rPr>
                        <w:sz w:val="24"/>
                        <w:szCs w:val="24"/>
                      </w:rPr>
                      <w:t xml:space="preserve"> Administration and</w:t>
                    </w:r>
                    <w:r w:rsidRPr="004C371E">
                      <w:rPr>
                        <w:sz w:val="24"/>
                        <w:szCs w:val="24"/>
                      </w:rPr>
                      <w:t xml:space="preserve"> Management</w:t>
                    </w:r>
                  </w:p>
                  <w:p w14:paraId="6751D501" w14:textId="50648ED5" w:rsidR="000A3047" w:rsidRPr="004C371E" w:rsidRDefault="004C371E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2022 – 2022</w:t>
                    </w:r>
                  </w:p>
                  <w:p w14:paraId="528F5B2E" w14:textId="13546A19" w:rsidR="000A3047" w:rsidRPr="004C371E" w:rsidRDefault="000A3047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C371E">
                      <w:rPr>
                        <w:b/>
                        <w:bCs/>
                        <w:sz w:val="24"/>
                        <w:szCs w:val="24"/>
                      </w:rPr>
                      <w:t>World Quant University</w:t>
                    </w:r>
                  </w:p>
                  <w:p w14:paraId="28770F4F" w14:textId="3CC86329" w:rsidR="000A3047" w:rsidRPr="004C371E" w:rsidRDefault="000A3047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Data Science</w:t>
                    </w:r>
                  </w:p>
                  <w:p w14:paraId="6E90F74E" w14:textId="0E8F4418" w:rsidR="004C371E" w:rsidRDefault="004C371E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2022 – 2022</w:t>
                    </w:r>
                  </w:p>
                  <w:p w14:paraId="2933F688" w14:textId="49858085" w:rsidR="00046344" w:rsidRDefault="00046344">
                    <w:pPr>
                      <w:rPr>
                        <w:sz w:val="24"/>
                        <w:szCs w:val="24"/>
                      </w:rPr>
                    </w:pPr>
                  </w:p>
                  <w:p w14:paraId="21A0423D" w14:textId="1605C5F9" w:rsidR="00046344" w:rsidRDefault="00046344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Zad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 xml:space="preserve"> Academy</w:t>
                    </w:r>
                  </w:p>
                  <w:p w14:paraId="76888C63" w14:textId="25D52A31" w:rsidR="00046344" w:rsidRDefault="00046344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Shariah Law</w:t>
                    </w:r>
                  </w:p>
                  <w:p w14:paraId="7DC0609B" w14:textId="3FACD995" w:rsidR="00046344" w:rsidRPr="004C371E" w:rsidRDefault="00046344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2022 - 2024</w:t>
                    </w:r>
                  </w:p>
                  <w:p w14:paraId="73896D34" w14:textId="4ACCFE09" w:rsidR="00D96F0D" w:rsidRPr="004C371E" w:rsidRDefault="00000000">
                    <w:pPr>
                      <w:rPr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077B8F" w:rsidRPr="004C371E" w14:paraId="5B6DF569" w14:textId="77777777" w:rsidTr="00EC65E7">
        <w:tc>
          <w:tcPr>
            <w:tcW w:w="1761" w:type="dxa"/>
          </w:tcPr>
          <w:p w14:paraId="06C0E2D0" w14:textId="39F11DDB" w:rsidR="00D96F0D" w:rsidRPr="004C371E" w:rsidRDefault="004B5ADF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Language</w:t>
            </w:r>
          </w:p>
        </w:tc>
        <w:tc>
          <w:tcPr>
            <w:tcW w:w="1074" w:type="dxa"/>
          </w:tcPr>
          <w:p w14:paraId="30C9F525" w14:textId="77777777" w:rsidR="00D96F0D" w:rsidRPr="004C371E" w:rsidRDefault="00D96F0D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p w14:paraId="5FA3AD6D" w14:textId="4EDA1D22" w:rsidR="00D96F0D" w:rsidRPr="004C371E" w:rsidRDefault="004B5ADF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Arabic</w:t>
            </w:r>
            <w:r w:rsidR="00927D68" w:rsidRPr="004C371E">
              <w:rPr>
                <w:sz w:val="24"/>
                <w:szCs w:val="24"/>
              </w:rPr>
              <w:t>: Fluent</w:t>
            </w:r>
          </w:p>
          <w:p w14:paraId="57CA962C" w14:textId="3057B86E" w:rsidR="004B5ADF" w:rsidRPr="004C371E" w:rsidRDefault="004B5ADF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English</w:t>
            </w:r>
            <w:r w:rsidR="00927D68" w:rsidRPr="004C371E">
              <w:rPr>
                <w:sz w:val="24"/>
                <w:szCs w:val="24"/>
              </w:rPr>
              <w:t>: Fluent</w:t>
            </w:r>
          </w:p>
          <w:p w14:paraId="13E80F26" w14:textId="0411433E" w:rsidR="00927D68" w:rsidRPr="004C371E" w:rsidRDefault="00927D68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Yoruba: Native</w:t>
            </w:r>
          </w:p>
          <w:p w14:paraId="4ECE4D07" w14:textId="62B80517" w:rsidR="00927D68" w:rsidRPr="004C371E" w:rsidRDefault="00927D68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French: Beg</w:t>
            </w:r>
            <w:r w:rsidR="00D072C3" w:rsidRPr="004C371E">
              <w:rPr>
                <w:sz w:val="24"/>
                <w:szCs w:val="24"/>
              </w:rPr>
              <w:t>i</w:t>
            </w:r>
            <w:r w:rsidRPr="004C371E">
              <w:rPr>
                <w:sz w:val="24"/>
                <w:szCs w:val="24"/>
              </w:rPr>
              <w:t>nner</w:t>
            </w:r>
          </w:p>
        </w:tc>
      </w:tr>
      <w:tr w:rsidR="00077B8F" w:rsidRPr="004C371E" w14:paraId="63DF7257" w14:textId="77777777" w:rsidTr="00EC65E7">
        <w:tc>
          <w:tcPr>
            <w:tcW w:w="1761" w:type="dxa"/>
          </w:tcPr>
          <w:p w14:paraId="246C9E41" w14:textId="77777777" w:rsidR="00D96F0D" w:rsidRPr="004C371E" w:rsidRDefault="00C43452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>Leadership</w:t>
            </w:r>
          </w:p>
        </w:tc>
        <w:tc>
          <w:tcPr>
            <w:tcW w:w="1074" w:type="dxa"/>
          </w:tcPr>
          <w:p w14:paraId="75FFE6AC" w14:textId="2620C067" w:rsidR="00D96F0D" w:rsidRPr="004C371E" w:rsidRDefault="002F3BB2">
            <w:pPr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45" w:type="dxa"/>
          </w:tcPr>
          <w:p w14:paraId="6C6D6A9C" w14:textId="463CE3D1" w:rsidR="00D072C3" w:rsidRPr="004C371E" w:rsidRDefault="00D072C3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t>Assistant Head boy</w:t>
            </w:r>
            <w:r w:rsidRPr="004C371E">
              <w:rPr>
                <w:sz w:val="24"/>
                <w:szCs w:val="24"/>
              </w:rPr>
              <w:t>: Imam Zubair nursery and primary school</w:t>
            </w:r>
          </w:p>
          <w:p w14:paraId="5FA869AD" w14:textId="02C220B5" w:rsidR="00D072C3" w:rsidRPr="004C371E" w:rsidRDefault="00D072C3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t>Social Prefect</w:t>
            </w:r>
            <w:r w:rsidRPr="004C371E">
              <w:rPr>
                <w:sz w:val="24"/>
                <w:szCs w:val="24"/>
              </w:rPr>
              <w:t xml:space="preserve">: </w:t>
            </w:r>
            <w:proofErr w:type="spellStart"/>
            <w:r w:rsidRPr="004C371E">
              <w:rPr>
                <w:sz w:val="24"/>
                <w:szCs w:val="24"/>
              </w:rPr>
              <w:t>Abadina</w:t>
            </w:r>
            <w:proofErr w:type="spellEnd"/>
            <w:r w:rsidRPr="004C371E">
              <w:rPr>
                <w:sz w:val="24"/>
                <w:szCs w:val="24"/>
              </w:rPr>
              <w:t xml:space="preserve"> College Senior Secondary School</w:t>
            </w:r>
          </w:p>
          <w:p w14:paraId="5484DA90" w14:textId="77777777" w:rsidR="00D96F0D" w:rsidRPr="004C371E" w:rsidRDefault="00927D68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t>Vice President</w:t>
            </w:r>
            <w:r w:rsidRPr="004C371E">
              <w:rPr>
                <w:sz w:val="24"/>
                <w:szCs w:val="24"/>
              </w:rPr>
              <w:t xml:space="preserve">: Muslim Students’ Society of Nigeria, </w:t>
            </w:r>
            <w:proofErr w:type="spellStart"/>
            <w:r w:rsidRPr="004C371E">
              <w:rPr>
                <w:sz w:val="24"/>
                <w:szCs w:val="24"/>
              </w:rPr>
              <w:t>Akinyele</w:t>
            </w:r>
            <w:proofErr w:type="spellEnd"/>
            <w:r w:rsidRPr="004C371E">
              <w:rPr>
                <w:sz w:val="24"/>
                <w:szCs w:val="24"/>
              </w:rPr>
              <w:t xml:space="preserve"> area council</w:t>
            </w:r>
          </w:p>
          <w:p w14:paraId="265DE7A9" w14:textId="77777777" w:rsidR="008C644B" w:rsidRPr="004C371E" w:rsidRDefault="008C644B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t>Ingressive for Good</w:t>
            </w:r>
            <w:r w:rsidRPr="004C371E">
              <w:rPr>
                <w:sz w:val="24"/>
                <w:szCs w:val="24"/>
              </w:rPr>
              <w:t>:</w:t>
            </w:r>
            <w:r w:rsidR="002F3BB2" w:rsidRPr="004C371E">
              <w:rPr>
                <w:sz w:val="24"/>
                <w:szCs w:val="24"/>
              </w:rPr>
              <w:t xml:space="preserve"> Co-lead</w:t>
            </w:r>
            <w:r w:rsidRPr="004C371E">
              <w:rPr>
                <w:sz w:val="24"/>
                <w:szCs w:val="24"/>
              </w:rPr>
              <w:t xml:space="preserve"> Ambassador</w:t>
            </w:r>
          </w:p>
          <w:p w14:paraId="60AA672D" w14:textId="7322F504" w:rsidR="002F3BB2" w:rsidRPr="004C371E" w:rsidRDefault="002F3BB2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lastRenderedPageBreak/>
              <w:t>Intercity NG</w:t>
            </w:r>
            <w:r w:rsidRPr="004C371E">
              <w:rPr>
                <w:sz w:val="24"/>
                <w:szCs w:val="24"/>
              </w:rPr>
              <w:t>:</w:t>
            </w:r>
            <w:r w:rsidR="00297ED4" w:rsidRPr="004C371E">
              <w:rPr>
                <w:sz w:val="24"/>
                <w:szCs w:val="24"/>
              </w:rPr>
              <w:t xml:space="preserve"> Campus</w:t>
            </w:r>
            <w:r w:rsidRPr="004C371E">
              <w:rPr>
                <w:sz w:val="24"/>
                <w:szCs w:val="24"/>
              </w:rPr>
              <w:t xml:space="preserve"> Ambassador</w:t>
            </w:r>
          </w:p>
          <w:p w14:paraId="28A72C93" w14:textId="1DFC978B" w:rsidR="002F3BB2" w:rsidRPr="004C371E" w:rsidRDefault="002F3BB2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t>International Model</w:t>
            </w:r>
            <w:r w:rsidR="00F84AB7" w:rsidRPr="004C371E">
              <w:rPr>
                <w:b/>
                <w:bCs/>
                <w:sz w:val="24"/>
                <w:szCs w:val="24"/>
              </w:rPr>
              <w:t xml:space="preserve"> United Nations</w:t>
            </w:r>
            <w:r w:rsidR="00F84AB7" w:rsidRPr="004C371E">
              <w:rPr>
                <w:sz w:val="24"/>
                <w:szCs w:val="24"/>
              </w:rPr>
              <w:t>: Campus Ambassador</w:t>
            </w:r>
          </w:p>
          <w:p w14:paraId="4097C774" w14:textId="6C58C484" w:rsidR="002F3BB2" w:rsidRPr="004C371E" w:rsidRDefault="002F3BB2">
            <w:pPr>
              <w:pStyle w:val="ResumeText"/>
              <w:rPr>
                <w:sz w:val="24"/>
                <w:szCs w:val="24"/>
              </w:rPr>
            </w:pPr>
            <w:r w:rsidRPr="004C371E">
              <w:rPr>
                <w:b/>
                <w:bCs/>
                <w:sz w:val="24"/>
                <w:szCs w:val="24"/>
              </w:rPr>
              <w:t>Vice President</w:t>
            </w:r>
            <w:r w:rsidRPr="004C371E">
              <w:rPr>
                <w:sz w:val="24"/>
                <w:szCs w:val="24"/>
              </w:rPr>
              <w:t xml:space="preserve">: Muslim Students’ Society of Nigeria, </w:t>
            </w:r>
            <w:proofErr w:type="spellStart"/>
            <w:r w:rsidRPr="004C371E">
              <w:rPr>
                <w:sz w:val="24"/>
                <w:szCs w:val="24"/>
              </w:rPr>
              <w:t>Akinyele</w:t>
            </w:r>
            <w:proofErr w:type="spellEnd"/>
            <w:r w:rsidRPr="004C371E">
              <w:rPr>
                <w:sz w:val="24"/>
                <w:szCs w:val="24"/>
              </w:rPr>
              <w:t xml:space="preserve"> Area Council</w:t>
            </w:r>
          </w:p>
          <w:p w14:paraId="2EE4EF58" w14:textId="77777777" w:rsidR="002F3BB2" w:rsidRPr="004C371E" w:rsidRDefault="002F3BB2">
            <w:pPr>
              <w:pStyle w:val="ResumeText"/>
              <w:rPr>
                <w:sz w:val="24"/>
                <w:szCs w:val="24"/>
              </w:rPr>
            </w:pPr>
          </w:p>
          <w:p w14:paraId="75414420" w14:textId="7AD88D1C" w:rsidR="002F3BB2" w:rsidRPr="004C371E" w:rsidRDefault="002F3BB2">
            <w:pPr>
              <w:pStyle w:val="ResumeText"/>
              <w:rPr>
                <w:sz w:val="24"/>
                <w:szCs w:val="24"/>
              </w:rPr>
            </w:pPr>
          </w:p>
        </w:tc>
      </w:tr>
      <w:tr w:rsidR="00077B8F" w:rsidRPr="004C371E" w14:paraId="1B75EB0E" w14:textId="77777777" w:rsidTr="00EC65E7">
        <w:tc>
          <w:tcPr>
            <w:tcW w:w="1761" w:type="dxa"/>
          </w:tcPr>
          <w:p w14:paraId="0E32510B" w14:textId="77777777" w:rsidR="00D96F0D" w:rsidRPr="004C371E" w:rsidRDefault="00C43452">
            <w:pPr>
              <w:pStyle w:val="Heading1"/>
              <w:rPr>
                <w:sz w:val="24"/>
                <w:szCs w:val="24"/>
              </w:rPr>
            </w:pPr>
            <w:r w:rsidRPr="004C371E">
              <w:rPr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1074" w:type="dxa"/>
          </w:tcPr>
          <w:p w14:paraId="3B5BD9E1" w14:textId="77777777" w:rsidR="00D96F0D" w:rsidRPr="004C371E" w:rsidRDefault="00D96F0D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9C33DE65AD104B97A8CA0D4A64F6B243"/>
                  </w:placeholder>
                  <w15:color w:val="C0C0C0"/>
                  <w15:repeatingSectionItem/>
                </w:sdtPr>
                <w:sdtContent>
                  <w:p w14:paraId="4DC26022" w14:textId="658BA37C" w:rsidR="00D96F0D" w:rsidRPr="004C371E" w:rsidRDefault="00927D68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Prof. sulaiman a. yusuf</w:t>
                    </w:r>
                  </w:p>
                  <w:p w14:paraId="390BA836" w14:textId="6704E183" w:rsidR="008C644B" w:rsidRPr="004C371E" w:rsidRDefault="008C644B" w:rsidP="008C644B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Head of Department,</w:t>
                    </w:r>
                  </w:p>
                  <w:p w14:paraId="34EED88F" w14:textId="5A2CCE89" w:rsidR="00D96F0D" w:rsidRPr="004C371E" w:rsidRDefault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 xml:space="preserve">Senior Lecturer, </w:t>
                    </w:r>
                  </w:p>
                  <w:p w14:paraId="0466DEAB" w14:textId="7B445838" w:rsidR="00927D68" w:rsidRPr="004C371E" w:rsidRDefault="00927D68" w:rsidP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Department of Agricultural Economics,</w:t>
                    </w:r>
                  </w:p>
                  <w:p w14:paraId="365DB864" w14:textId="01A2C2AC" w:rsidR="00927D68" w:rsidRPr="004C371E" w:rsidRDefault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Faculty of Agriculture,</w:t>
                    </w:r>
                  </w:p>
                  <w:p w14:paraId="5C12E247" w14:textId="4873244A" w:rsidR="00927D68" w:rsidRPr="004C371E" w:rsidRDefault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University of Ibadan.</w:t>
                    </w:r>
                  </w:p>
                  <w:p w14:paraId="7CE237C0" w14:textId="441B6FF6" w:rsidR="00927D68" w:rsidRPr="004C371E" w:rsidRDefault="00927D68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Email:</w:t>
                    </w:r>
                    <w:hyperlink r:id="rId9" w:history="1">
                      <w:r w:rsidRPr="004C371E">
                        <w:rPr>
                          <w:rStyle w:val="Hyperlink"/>
                          <w:sz w:val="24"/>
                          <w:szCs w:val="24"/>
                        </w:rPr>
                        <w:t>Sa.yusuf1304@gmail.com</w:t>
                      </w:r>
                    </w:hyperlink>
                  </w:p>
                  <w:p w14:paraId="46999BCA" w14:textId="6E893D07" w:rsidR="00927D68" w:rsidRPr="004C371E" w:rsidRDefault="00927D68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Tel: +2348023250452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469022980"/>
                  <w:placeholder>
                    <w:docPart w:val="6B4BA58D24194F58BD5E32D175CB8925"/>
                  </w:placeholder>
                  <w15:color w:val="C0C0C0"/>
                  <w15:repeatingSectionItem/>
                </w:sdtPr>
                <w:sdtContent>
                  <w:p w14:paraId="1FDD89B2" w14:textId="423354F4" w:rsidR="00927D68" w:rsidRPr="004C371E" w:rsidRDefault="00927D68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Mr. ilias b. lawal</w:t>
                    </w:r>
                  </w:p>
                  <w:p w14:paraId="10F83EFE" w14:textId="530967EC" w:rsidR="00927D68" w:rsidRPr="004C371E" w:rsidRDefault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 xml:space="preserve">Senior Lecturer, </w:t>
                    </w:r>
                  </w:p>
                  <w:p w14:paraId="53B5159A" w14:textId="62AD2F7E" w:rsidR="00927D68" w:rsidRPr="004C371E" w:rsidRDefault="00927D68" w:rsidP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Department of Public Law,</w:t>
                    </w:r>
                  </w:p>
                  <w:p w14:paraId="5A9BD353" w14:textId="2AE4AC51" w:rsidR="00927D68" w:rsidRPr="004C371E" w:rsidRDefault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Faculty of Law,</w:t>
                    </w:r>
                  </w:p>
                  <w:p w14:paraId="21B36244" w14:textId="63F38BD4" w:rsidR="00927D68" w:rsidRPr="004C371E" w:rsidRDefault="00927D68">
                    <w:pPr>
                      <w:pStyle w:val="ResumeText"/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University of Ibadan.</w:t>
                    </w:r>
                  </w:p>
                  <w:p w14:paraId="1387ACEC" w14:textId="77777777" w:rsidR="00927D68" w:rsidRPr="004C371E" w:rsidRDefault="00927D68">
                    <w:pPr>
                      <w:rPr>
                        <w:sz w:val="24"/>
                        <w:szCs w:val="24"/>
                      </w:rPr>
                    </w:pPr>
                    <w:r w:rsidRPr="004C371E">
                      <w:rPr>
                        <w:sz w:val="24"/>
                        <w:szCs w:val="24"/>
                      </w:rPr>
                      <w:t>Tel: +2348033822881</w:t>
                    </w:r>
                  </w:p>
                  <w:p w14:paraId="49F6C87B" w14:textId="3BC0E71F" w:rsidR="00D96F0D" w:rsidRPr="004C371E" w:rsidRDefault="00927D6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4C371E">
                      <w:rPr>
                        <w:sz w:val="24"/>
                        <w:szCs w:val="24"/>
                      </w:rPr>
                      <w:t>Email:Iliaslawal@gmail.com</w:t>
                    </w:r>
                    <w:proofErr w:type="gramEnd"/>
                  </w:p>
                </w:sdtContent>
              </w:sdt>
            </w:sdtContent>
          </w:sdt>
        </w:tc>
      </w:tr>
      <w:tr w:rsidR="002F3BB2" w:rsidRPr="004C371E" w14:paraId="1FBFEB4F" w14:textId="77777777" w:rsidTr="00EC65E7">
        <w:tc>
          <w:tcPr>
            <w:tcW w:w="1761" w:type="dxa"/>
          </w:tcPr>
          <w:p w14:paraId="5798EC5D" w14:textId="77777777" w:rsidR="002F3BB2" w:rsidRPr="004C371E" w:rsidRDefault="002F3BB2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0B07D89" w14:textId="77777777" w:rsidR="002F3BB2" w:rsidRPr="004C371E" w:rsidRDefault="002F3BB2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p w14:paraId="2DCCAAC4" w14:textId="77777777" w:rsidR="002F3BB2" w:rsidRPr="004C371E" w:rsidRDefault="002F3BB2">
            <w:pPr>
              <w:pStyle w:val="Heading2"/>
              <w:rPr>
                <w:sz w:val="24"/>
                <w:szCs w:val="24"/>
              </w:rPr>
            </w:pPr>
          </w:p>
        </w:tc>
      </w:tr>
      <w:tr w:rsidR="002F3BB2" w:rsidRPr="004C371E" w14:paraId="68CC5074" w14:textId="77777777" w:rsidTr="00EC65E7">
        <w:tc>
          <w:tcPr>
            <w:tcW w:w="1761" w:type="dxa"/>
          </w:tcPr>
          <w:p w14:paraId="49010430" w14:textId="77777777" w:rsidR="002F3BB2" w:rsidRPr="004C371E" w:rsidRDefault="002F3BB2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470A8FD6" w14:textId="77777777" w:rsidR="002F3BB2" w:rsidRPr="004C371E" w:rsidRDefault="002F3BB2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p w14:paraId="7B3CDBE1" w14:textId="77777777" w:rsidR="002F3BB2" w:rsidRPr="004C371E" w:rsidRDefault="002F3BB2">
            <w:pPr>
              <w:pStyle w:val="Heading2"/>
              <w:rPr>
                <w:sz w:val="24"/>
                <w:szCs w:val="24"/>
              </w:rPr>
            </w:pPr>
          </w:p>
        </w:tc>
      </w:tr>
    </w:tbl>
    <w:p w14:paraId="15C73FCC" w14:textId="77777777" w:rsidR="00D96F0D" w:rsidRPr="004C371E" w:rsidRDefault="00D96F0D">
      <w:pPr>
        <w:rPr>
          <w:sz w:val="24"/>
          <w:szCs w:val="24"/>
        </w:rPr>
      </w:pPr>
    </w:p>
    <w:sectPr w:rsidR="00D96F0D" w:rsidRPr="004C371E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26C6" w14:textId="77777777" w:rsidR="00BA6000" w:rsidRDefault="00BA6000">
      <w:pPr>
        <w:spacing w:before="0" w:after="0" w:line="240" w:lineRule="auto"/>
      </w:pPr>
      <w:r>
        <w:separator/>
      </w:r>
    </w:p>
  </w:endnote>
  <w:endnote w:type="continuationSeparator" w:id="0">
    <w:p w14:paraId="310DBC9E" w14:textId="77777777" w:rsidR="00BA6000" w:rsidRDefault="00BA60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FB8A" w14:textId="77777777" w:rsidR="00D96F0D" w:rsidRDefault="00C4345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5C08" w14:textId="77777777" w:rsidR="00BA6000" w:rsidRDefault="00BA6000">
      <w:pPr>
        <w:spacing w:before="0" w:after="0" w:line="240" w:lineRule="auto"/>
      </w:pPr>
      <w:r>
        <w:separator/>
      </w:r>
    </w:p>
  </w:footnote>
  <w:footnote w:type="continuationSeparator" w:id="0">
    <w:p w14:paraId="1C0E22ED" w14:textId="77777777" w:rsidR="00BA6000" w:rsidRDefault="00BA600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40"/>
    <w:rsid w:val="00003240"/>
    <w:rsid w:val="0004187E"/>
    <w:rsid w:val="00046344"/>
    <w:rsid w:val="00077B8F"/>
    <w:rsid w:val="000A3047"/>
    <w:rsid w:val="000D14EE"/>
    <w:rsid w:val="0011180F"/>
    <w:rsid w:val="00111BE6"/>
    <w:rsid w:val="001232A1"/>
    <w:rsid w:val="00190BE0"/>
    <w:rsid w:val="00297ED4"/>
    <w:rsid w:val="002F3BB2"/>
    <w:rsid w:val="00366F1B"/>
    <w:rsid w:val="00376A00"/>
    <w:rsid w:val="003A431B"/>
    <w:rsid w:val="00421E7A"/>
    <w:rsid w:val="0044741A"/>
    <w:rsid w:val="0049673C"/>
    <w:rsid w:val="004B5ADF"/>
    <w:rsid w:val="004C305C"/>
    <w:rsid w:val="004C371E"/>
    <w:rsid w:val="005C7D38"/>
    <w:rsid w:val="005E2B4F"/>
    <w:rsid w:val="00715199"/>
    <w:rsid w:val="007C166D"/>
    <w:rsid w:val="00885BD6"/>
    <w:rsid w:val="008C644B"/>
    <w:rsid w:val="00927D68"/>
    <w:rsid w:val="009B6DEF"/>
    <w:rsid w:val="009C2574"/>
    <w:rsid w:val="00A8259D"/>
    <w:rsid w:val="00AF00A0"/>
    <w:rsid w:val="00B26A2D"/>
    <w:rsid w:val="00B5302B"/>
    <w:rsid w:val="00BA6000"/>
    <w:rsid w:val="00BE524A"/>
    <w:rsid w:val="00C43452"/>
    <w:rsid w:val="00D072C3"/>
    <w:rsid w:val="00D166D5"/>
    <w:rsid w:val="00D95A0D"/>
    <w:rsid w:val="00D96F0D"/>
    <w:rsid w:val="00DA3032"/>
    <w:rsid w:val="00EC65E7"/>
    <w:rsid w:val="00EF6D28"/>
    <w:rsid w:val="00F37575"/>
    <w:rsid w:val="00F63C53"/>
    <w:rsid w:val="00F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1B50"/>
  <w15:chartTrackingRefBased/>
  <w15:docId w15:val="{A484FB95-A7EA-43CC-88FB-C6D26976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927D68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.yusuf1304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ECCDCA336A4924B08F1F765AC0A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D8F8-00DC-4BAF-97FD-8FF46CAA1621}"/>
      </w:docPartPr>
      <w:docPartBody>
        <w:p w:rsidR="0004497A" w:rsidRDefault="0081597A">
          <w:pPr>
            <w:pStyle w:val="D3ECCDCA336A4924B08F1F765AC0A55A"/>
          </w:pPr>
          <w:r>
            <w:t>[Street Address]</w:t>
          </w:r>
        </w:p>
      </w:docPartBody>
    </w:docPart>
    <w:docPart>
      <w:docPartPr>
        <w:name w:val="C4F51D03DF7B42E0902D190B7B96D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A041B-1CE5-4367-BD4E-C366E0F1BB49}"/>
      </w:docPartPr>
      <w:docPartBody>
        <w:p w:rsidR="0004497A" w:rsidRDefault="0081597A">
          <w:pPr>
            <w:pStyle w:val="C4F51D03DF7B42E0902D190B7B96DF94"/>
          </w:pPr>
          <w:r>
            <w:t>[City, ST ZIP Code]</w:t>
          </w:r>
        </w:p>
      </w:docPartBody>
    </w:docPart>
    <w:docPart>
      <w:docPartPr>
        <w:name w:val="6E8247863E0C4090B9C8C8CFABA9B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CBC46-9B1F-446A-861E-377C751D087D}"/>
      </w:docPartPr>
      <w:docPartBody>
        <w:p w:rsidR="0004497A" w:rsidRDefault="0081597A">
          <w:pPr>
            <w:pStyle w:val="6E8247863E0C4090B9C8C8CFABA9BF95"/>
          </w:pPr>
          <w:r>
            <w:t>[Telephone]</w:t>
          </w:r>
        </w:p>
      </w:docPartBody>
    </w:docPart>
    <w:docPart>
      <w:docPartPr>
        <w:name w:val="CA1EB8A755A94BD0814CA0E3CFFA3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C2AE7-888B-4E42-B5F6-264B0A8AE25A}"/>
      </w:docPartPr>
      <w:docPartBody>
        <w:p w:rsidR="0004497A" w:rsidRDefault="0081597A">
          <w:pPr>
            <w:pStyle w:val="CA1EB8A755A94BD0814CA0E3CFFA3D81"/>
          </w:pPr>
          <w:r>
            <w:t>[Website]</w:t>
          </w:r>
        </w:p>
      </w:docPartBody>
    </w:docPart>
    <w:docPart>
      <w:docPartPr>
        <w:name w:val="9983CBA50A6B41B2BB4BB50C8925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F0DF-022A-45BB-B43F-4BEC30EAFAAD}"/>
      </w:docPartPr>
      <w:docPartBody>
        <w:p w:rsidR="0004497A" w:rsidRDefault="0081597A">
          <w:pPr>
            <w:pStyle w:val="9983CBA50A6B41B2BB4BB50C89252BE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6D139E526DF4409AA1FFB7FBFFE7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AD86F-E9F2-4DA1-B898-1DE98830095A}"/>
      </w:docPartPr>
      <w:docPartBody>
        <w:p w:rsidR="0004497A" w:rsidRDefault="0081597A">
          <w:pPr>
            <w:pStyle w:val="B6D139E526DF4409AA1FFB7FBFFE7D30"/>
          </w:pPr>
          <w:r>
            <w:t>[Your Name]</w:t>
          </w:r>
        </w:p>
      </w:docPartBody>
    </w:docPart>
    <w:docPart>
      <w:docPartPr>
        <w:name w:val="9C33DE65AD104B97A8CA0D4A64F6B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AE875-65CF-4B40-9EFA-4EA6FD18564F}"/>
      </w:docPartPr>
      <w:docPartBody>
        <w:p w:rsidR="0004497A" w:rsidRDefault="0081597A">
          <w:pPr>
            <w:pStyle w:val="9C33DE65AD104B97A8CA0D4A64F6B24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FB5FB17A4A443EB71A3F48F4354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02558-7606-4378-8636-0FB648E68A59}"/>
      </w:docPartPr>
      <w:docPartBody>
        <w:p w:rsidR="0004497A" w:rsidRDefault="00BB4744" w:rsidP="00BB4744">
          <w:pPr>
            <w:pStyle w:val="5FFB5FB17A4A443EB71A3F48F4354B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9B532B20504F528419A4A834B7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477-2980-4CF6-B03E-858098E751A6}"/>
      </w:docPartPr>
      <w:docPartBody>
        <w:p w:rsidR="0004497A" w:rsidRDefault="00BB4744" w:rsidP="00BB4744">
          <w:pPr>
            <w:pStyle w:val="859B532B20504F528419A4A834B724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4BA58D24194F58BD5E32D175CB8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23DA2-5D70-499F-844B-09AEFC0673B0}"/>
      </w:docPartPr>
      <w:docPartBody>
        <w:p w:rsidR="0004497A" w:rsidRDefault="00BB4744" w:rsidP="00BB4744">
          <w:pPr>
            <w:pStyle w:val="6B4BA58D24194F58BD5E32D175CB89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44"/>
    <w:rsid w:val="0004497A"/>
    <w:rsid w:val="00084CAE"/>
    <w:rsid w:val="002D51BC"/>
    <w:rsid w:val="003779D5"/>
    <w:rsid w:val="004C5CD2"/>
    <w:rsid w:val="006A635E"/>
    <w:rsid w:val="00742E43"/>
    <w:rsid w:val="0081597A"/>
    <w:rsid w:val="0087557D"/>
    <w:rsid w:val="00B847AC"/>
    <w:rsid w:val="00BB4744"/>
    <w:rsid w:val="00F2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CCDCA336A4924B08F1F765AC0A55A">
    <w:name w:val="D3ECCDCA336A4924B08F1F765AC0A55A"/>
  </w:style>
  <w:style w:type="paragraph" w:customStyle="1" w:styleId="C4F51D03DF7B42E0902D190B7B96DF94">
    <w:name w:val="C4F51D03DF7B42E0902D190B7B96DF94"/>
  </w:style>
  <w:style w:type="paragraph" w:customStyle="1" w:styleId="6E8247863E0C4090B9C8C8CFABA9BF95">
    <w:name w:val="6E8247863E0C4090B9C8C8CFABA9BF95"/>
  </w:style>
  <w:style w:type="paragraph" w:customStyle="1" w:styleId="CA1EB8A755A94BD0814CA0E3CFFA3D81">
    <w:name w:val="CA1EB8A755A94BD0814CA0E3CFFA3D8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9983CBA50A6B41B2BB4BB50C89252BE6">
    <w:name w:val="9983CBA50A6B41B2BB4BB50C89252BE6"/>
  </w:style>
  <w:style w:type="paragraph" w:customStyle="1" w:styleId="B6D139E526DF4409AA1FFB7FBFFE7D30">
    <w:name w:val="B6D139E526DF4409AA1FFB7FBFFE7D30"/>
  </w:style>
  <w:style w:type="character" w:styleId="PlaceholderText">
    <w:name w:val="Placeholder Text"/>
    <w:basedOn w:val="DefaultParagraphFont"/>
    <w:uiPriority w:val="99"/>
    <w:semiHidden/>
    <w:rsid w:val="00BB4744"/>
    <w:rPr>
      <w:color w:val="808080"/>
    </w:rPr>
  </w:style>
  <w:style w:type="paragraph" w:customStyle="1" w:styleId="9C33DE65AD104B97A8CA0D4A64F6B243">
    <w:name w:val="9C33DE65AD104B97A8CA0D4A64F6B243"/>
  </w:style>
  <w:style w:type="paragraph" w:customStyle="1" w:styleId="5FFB5FB17A4A443EB71A3F48F4354B81">
    <w:name w:val="5FFB5FB17A4A443EB71A3F48F4354B81"/>
    <w:rsid w:val="00BB4744"/>
  </w:style>
  <w:style w:type="paragraph" w:customStyle="1" w:styleId="859B532B20504F528419A4A834B724EC">
    <w:name w:val="859B532B20504F528419A4A834B724EC"/>
    <w:rsid w:val="00BB4744"/>
  </w:style>
  <w:style w:type="paragraph" w:customStyle="1" w:styleId="6B4BA58D24194F58BD5E32D175CB8925">
    <w:name w:val="6B4BA58D24194F58BD5E32D175CB8925"/>
    <w:rsid w:val="00BB4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56, Ojokondo Street, Agb owo, Ibadan</CompanyAddress>
  <CompanyPhone>+2348059886726</CompanyPhone>
  <CompanyFax/>
  <CompanyEmail>Abdulakeemyusuf67@gmail.com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ABDULAKEEM YUSUF ADEMOLA</dc:creator>
  <cp:keywords>www.linkedin.com/in/yusuf-abdulakeem-9558a8190</cp:keywords>
  <cp:lastModifiedBy>Yusuf</cp:lastModifiedBy>
  <cp:revision>2</cp:revision>
  <cp:lastPrinted>2022-08-09T10:10:00Z</cp:lastPrinted>
  <dcterms:created xsi:type="dcterms:W3CDTF">2022-10-18T16:45:00Z</dcterms:created>
  <dcterms:modified xsi:type="dcterms:W3CDTF">2022-10-18T16:45:00Z</dcterms:modified>
  <cp:category>,200213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